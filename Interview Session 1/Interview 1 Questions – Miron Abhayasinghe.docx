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How much time do you roughly aim to spend on a game/mission?</w:t>
            </w:r>
          </w:p>
        </w:tc>
      </w:tr>
      <w:tr w:rsidR="004637C1" w:rsidTr="004637C1">
        <w:tc>
          <w:tcPr>
            <w:tcW w:w="9242" w:type="dxa"/>
          </w:tcPr>
          <w:p w:rsidR="004637C1" w:rsidRDefault="006D6814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 minutes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 you like to engage with story lines? How much detail should go into the storylines and is it a crucial aspect of every game?</w:t>
            </w:r>
          </w:p>
        </w:tc>
      </w:tr>
      <w:tr w:rsidR="004637C1" w:rsidTr="004637C1">
        <w:tc>
          <w:tcPr>
            <w:tcW w:w="9242" w:type="dxa"/>
          </w:tcPr>
          <w:p w:rsidR="00B13AD5" w:rsidRDefault="00B13AD5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Storyline is not relevant </w:t>
            </w:r>
          </w:p>
          <w:p w:rsidR="004637C1" w:rsidRDefault="00B13AD5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just press the skip button anyway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What would you say is the biggest issue with everyday tower defence games which may bore you?</w:t>
            </w:r>
          </w:p>
        </w:tc>
      </w:tr>
      <w:tr w:rsidR="004637C1" w:rsidTr="004637C1">
        <w:tc>
          <w:tcPr>
            <w:tcW w:w="9242" w:type="dxa"/>
          </w:tcPr>
          <w:p w:rsidR="004637C1" w:rsidRDefault="00D15079" w:rsidP="00D15079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They can often become repetitive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Does the design of a game addict you more than the gameplay itself? If it looks better and is easier to use, will it make you play for longer?</w:t>
            </w:r>
          </w:p>
        </w:tc>
      </w:tr>
      <w:tr w:rsidR="004637C1" w:rsidTr="004637C1">
        <w:tc>
          <w:tcPr>
            <w:tcW w:w="9242" w:type="dxa"/>
          </w:tcPr>
          <w:p w:rsidR="001B209C" w:rsidRDefault="001B209C" w:rsidP="001B209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Graphics are not really important for this kind of game.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If you could add new features to tower defence, what would you add?</w:t>
            </w:r>
          </w:p>
        </w:tc>
      </w:tr>
      <w:tr w:rsidR="004637C1" w:rsidTr="004637C1">
        <w:tc>
          <w:tcPr>
            <w:tcW w:w="9242" w:type="dxa"/>
          </w:tcPr>
          <w:p w:rsidR="001B209C" w:rsidRDefault="001B209C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Levels with different objectives rather than going ahead and kill them</w:t>
            </w:r>
          </w:p>
          <w:p w:rsidR="001B209C" w:rsidRDefault="001B209C" w:rsidP="002F571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“Kill ten of these things </w:t>
            </w:r>
            <w:r w:rsidR="002F5710">
              <w:rPr>
                <w:rFonts w:ascii="Arial" w:hAnsi="Arial" w:cs="Arial"/>
                <w:sz w:val="24"/>
              </w:rPr>
              <w:t>with a rocket launcher”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Would you enjoy having power ups in a Tower Defence game (Explain power up ideas)</w:t>
            </w:r>
          </w:p>
        </w:tc>
      </w:tr>
      <w:tr w:rsidR="004637C1" w:rsidTr="004637C1">
        <w:tc>
          <w:tcPr>
            <w:tcW w:w="9242" w:type="dxa"/>
          </w:tcPr>
          <w:p w:rsidR="004637C1" w:rsidRDefault="003D7568" w:rsidP="002F5710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You could have one powerup in the entire mission to avoid the game becoming </w:t>
            </w:r>
            <w:r w:rsidR="002F5710">
              <w:rPr>
                <w:rFonts w:ascii="Arial" w:hAnsi="Arial" w:cs="Arial"/>
                <w:sz w:val="24"/>
              </w:rPr>
              <w:t>too overpowering. Maybe have reset times for the powerup?</w:t>
            </w:r>
            <w:bookmarkStart w:id="0" w:name="_GoBack"/>
            <w:bookmarkEnd w:id="0"/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Tower defence games don’t tend to allow action during a game, but should this be a must or should we change this rule?</w:t>
            </w:r>
          </w:p>
        </w:tc>
      </w:tr>
      <w:tr w:rsidR="004637C1" w:rsidTr="004637C1">
        <w:tc>
          <w:tcPr>
            <w:tcW w:w="9242" w:type="dxa"/>
          </w:tcPr>
          <w:p w:rsidR="00E743D0" w:rsidRDefault="006A09D7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You should not be allowed as it makes the ga</w:t>
            </w:r>
            <w:r w:rsidR="00E743D0">
              <w:rPr>
                <w:rFonts w:ascii="Arial" w:hAnsi="Arial" w:cs="Arial"/>
                <w:sz w:val="24"/>
              </w:rPr>
              <w:t>me too easy and avoids strategy</w:t>
            </w:r>
          </w:p>
        </w:tc>
      </w:tr>
    </w:tbl>
    <w:p w:rsidR="000E7CEC" w:rsidRPr="004637C1" w:rsidRDefault="00463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Interview 1 Questions – </w:t>
      </w:r>
      <w:r w:rsidR="00B4300D">
        <w:rPr>
          <w:rFonts w:ascii="Arial" w:hAnsi="Arial" w:cs="Arial"/>
          <w:b/>
          <w:sz w:val="28"/>
        </w:rPr>
        <w:t>Miron Abhayasinghe</w:t>
      </w:r>
    </w:p>
    <w:sectPr w:rsidR="000E7CEC" w:rsidRPr="004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48C1"/>
    <w:multiLevelType w:val="hybridMultilevel"/>
    <w:tmpl w:val="D6980E76"/>
    <w:lvl w:ilvl="0" w:tplc="A9525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C1"/>
    <w:rsid w:val="000D051C"/>
    <w:rsid w:val="000E7CEC"/>
    <w:rsid w:val="001B209C"/>
    <w:rsid w:val="002F5710"/>
    <w:rsid w:val="003D7568"/>
    <w:rsid w:val="004637C1"/>
    <w:rsid w:val="004A02AE"/>
    <w:rsid w:val="006A09D7"/>
    <w:rsid w:val="006B7D8D"/>
    <w:rsid w:val="006D6814"/>
    <w:rsid w:val="009428CF"/>
    <w:rsid w:val="00B13AD5"/>
    <w:rsid w:val="00B4300D"/>
    <w:rsid w:val="00D15079"/>
    <w:rsid w:val="00E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5D0043DA</Template>
  <TotalTime>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CHOHANG</cp:lastModifiedBy>
  <cp:revision>10</cp:revision>
  <dcterms:created xsi:type="dcterms:W3CDTF">2017-09-13T10:42:00Z</dcterms:created>
  <dcterms:modified xsi:type="dcterms:W3CDTF">2017-09-26T13:31:00Z</dcterms:modified>
</cp:coreProperties>
</file>