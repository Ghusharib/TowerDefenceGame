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How much time do you roughly aim to spend on a game/mission?</w:t>
            </w:r>
          </w:p>
        </w:tc>
      </w:tr>
      <w:tr w:rsidR="004637C1" w:rsidTr="004637C1">
        <w:tc>
          <w:tcPr>
            <w:tcW w:w="9242" w:type="dxa"/>
          </w:tcPr>
          <w:p w:rsidR="004637C1" w:rsidRDefault="003C7649" w:rsidP="003C764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Usually about an hour but I do two hours a day of gaming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 you like to engage with story lines? How much detail should go into the storylines and is it a crucial aspect of every game?</w:t>
            </w:r>
          </w:p>
        </w:tc>
      </w:tr>
      <w:tr w:rsidR="004637C1" w:rsidTr="004637C1">
        <w:tc>
          <w:tcPr>
            <w:tcW w:w="9242" w:type="dxa"/>
          </w:tcPr>
          <w:p w:rsidR="004637C1" w:rsidRDefault="003C7649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really enjoy storylines as long as we are allowed to deviate from it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What would you say is the biggest issue with everyday tower defence games which may bore you?</w:t>
            </w:r>
          </w:p>
        </w:tc>
      </w:tr>
      <w:tr w:rsidR="004637C1" w:rsidTr="004637C1">
        <w:tc>
          <w:tcPr>
            <w:tcW w:w="9242" w:type="dxa"/>
          </w:tcPr>
          <w:p w:rsidR="004637C1" w:rsidRDefault="003C7649" w:rsidP="003C764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 gets boring as </w:t>
            </w:r>
            <w:r w:rsidR="00507323">
              <w:rPr>
                <w:rFonts w:ascii="Arial" w:hAnsi="Arial" w:cs="Arial"/>
                <w:sz w:val="24"/>
              </w:rPr>
              <w:t xml:space="preserve">the </w:t>
            </w:r>
            <w:r>
              <w:rPr>
                <w:rFonts w:ascii="Arial" w:hAnsi="Arial" w:cs="Arial"/>
                <w:sz w:val="24"/>
              </w:rPr>
              <w:t xml:space="preserve">tower defence </w:t>
            </w:r>
            <w:r w:rsidR="00507323">
              <w:rPr>
                <w:rFonts w:ascii="Arial" w:hAnsi="Arial" w:cs="Arial"/>
                <w:sz w:val="24"/>
              </w:rPr>
              <w:t xml:space="preserve">genre </w:t>
            </w:r>
            <w:r>
              <w:rPr>
                <w:rFonts w:ascii="Arial" w:hAnsi="Arial" w:cs="Arial"/>
                <w:sz w:val="24"/>
              </w:rPr>
              <w:t>itself isn’t too fun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Does the design of a game addict you more than the gameplay itself? If it looks better and is easier to use, will it make you play for longer?</w:t>
            </w:r>
          </w:p>
        </w:tc>
      </w:tr>
      <w:tr w:rsidR="004637C1" w:rsidTr="004637C1">
        <w:tc>
          <w:tcPr>
            <w:tcW w:w="9242" w:type="dxa"/>
          </w:tcPr>
          <w:p w:rsidR="004637C1" w:rsidRDefault="003C7649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Graphics match with the gameplay and action</w:t>
            </w:r>
          </w:p>
          <w:p w:rsidR="003C7649" w:rsidRDefault="003C7649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Simplistic motion has simplistic graphics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If you could add new features to tower defence, what would you add?</w:t>
            </w:r>
          </w:p>
        </w:tc>
      </w:tr>
      <w:tr w:rsidR="004637C1" w:rsidTr="004637C1">
        <w:tc>
          <w:tcPr>
            <w:tcW w:w="9242" w:type="dxa"/>
          </w:tcPr>
          <w:p w:rsidR="004637C1" w:rsidRDefault="003C7649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Unfortunately not really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Would you enjoy having power ups in a Tower Defence game (Explain power up ideas)</w:t>
            </w:r>
          </w:p>
        </w:tc>
      </w:tr>
      <w:tr w:rsidR="004637C1" w:rsidTr="004637C1">
        <w:tc>
          <w:tcPr>
            <w:tcW w:w="9242" w:type="dxa"/>
          </w:tcPr>
          <w:p w:rsidR="004637C1" w:rsidRDefault="004637C1" w:rsidP="004637C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Tower defence games don’t tend to allow action during a game, but should this be a must or should we change this rule?</w:t>
            </w:r>
          </w:p>
        </w:tc>
      </w:tr>
      <w:tr w:rsidR="004637C1" w:rsidTr="004637C1">
        <w:tc>
          <w:tcPr>
            <w:tcW w:w="9242" w:type="dxa"/>
          </w:tcPr>
          <w:p w:rsidR="004637C1" w:rsidRDefault="003C7649" w:rsidP="003C764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When the gameplay commences, there should be no further input to make it a more tactical game</w:t>
            </w:r>
            <w:bookmarkStart w:id="0" w:name="_GoBack"/>
            <w:bookmarkEnd w:id="0"/>
          </w:p>
        </w:tc>
      </w:tr>
    </w:tbl>
    <w:p w:rsidR="000E7CEC" w:rsidRPr="004637C1" w:rsidRDefault="00463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Interview 1 Questions – </w:t>
      </w:r>
      <w:r w:rsidR="00F32FC4">
        <w:rPr>
          <w:rFonts w:ascii="Arial" w:hAnsi="Arial" w:cs="Arial"/>
          <w:b/>
          <w:sz w:val="28"/>
        </w:rPr>
        <w:t>Vinayak Shastri</w:t>
      </w:r>
    </w:p>
    <w:sectPr w:rsidR="000E7CEC" w:rsidRPr="004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48C1"/>
    <w:multiLevelType w:val="hybridMultilevel"/>
    <w:tmpl w:val="D6980E76"/>
    <w:lvl w:ilvl="0" w:tplc="A952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1"/>
    <w:rsid w:val="000D051C"/>
    <w:rsid w:val="000E7CEC"/>
    <w:rsid w:val="003C7649"/>
    <w:rsid w:val="004637C1"/>
    <w:rsid w:val="004A02AE"/>
    <w:rsid w:val="00507323"/>
    <w:rsid w:val="006B7D8D"/>
    <w:rsid w:val="009428CF"/>
    <w:rsid w:val="00A85E7E"/>
    <w:rsid w:val="00B4300D"/>
    <w:rsid w:val="00E115D9"/>
    <w:rsid w:val="00F3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919E77BD</Template>
  <TotalTime>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CHOHANG</cp:lastModifiedBy>
  <cp:revision>3</cp:revision>
  <dcterms:created xsi:type="dcterms:W3CDTF">2017-09-14T16:28:00Z</dcterms:created>
  <dcterms:modified xsi:type="dcterms:W3CDTF">2017-09-26T13:32:00Z</dcterms:modified>
</cp:coreProperties>
</file>