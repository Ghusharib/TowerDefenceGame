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How much time do you roughly aim to spend on a game/mission?</w:t>
            </w:r>
          </w:p>
        </w:tc>
      </w:tr>
      <w:tr w:rsidR="004637C1" w:rsidTr="004637C1">
        <w:tc>
          <w:tcPr>
            <w:tcW w:w="9242" w:type="dxa"/>
          </w:tcPr>
          <w:p w:rsidR="004637C1" w:rsidRDefault="008A4A2D" w:rsidP="008A4A2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minutes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 you like to engage with story lines? How much detail should go into the storylines and is it a crucial aspect of every game?</w:t>
            </w:r>
          </w:p>
        </w:tc>
      </w:tr>
      <w:tr w:rsidR="004637C1" w:rsidTr="004637C1">
        <w:tc>
          <w:tcPr>
            <w:tcW w:w="9242" w:type="dxa"/>
          </w:tcPr>
          <w:p w:rsidR="004637C1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Quite a lot of detail </w:t>
            </w:r>
          </w:p>
          <w:p w:rsidR="008A4A2D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Storyline is most interesting part of it</w:t>
            </w:r>
          </w:p>
          <w:p w:rsidR="008A4A2D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Without it wouldn’t be good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What would you say is the biggest issue with everyday tower defence games which may bore you?</w:t>
            </w:r>
          </w:p>
        </w:tc>
      </w:tr>
      <w:tr w:rsidR="004637C1" w:rsidTr="004637C1">
        <w:tc>
          <w:tcPr>
            <w:tcW w:w="9242" w:type="dxa"/>
          </w:tcPr>
          <w:p w:rsidR="004637C1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the end when you cannot complete it and lose hope.</w:t>
            </w:r>
          </w:p>
          <w:p w:rsidR="008A4A2D" w:rsidRDefault="008A4A2D" w:rsidP="008A4A2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Always have an end to the game especially with the storyline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Does the design of a game addict you more than the gameplay itself? If it looks better and is easier to use, will it make you play for longer?</w:t>
            </w:r>
          </w:p>
        </w:tc>
      </w:tr>
      <w:tr w:rsidR="004637C1" w:rsidTr="004637C1">
        <w:tc>
          <w:tcPr>
            <w:tcW w:w="9242" w:type="dxa"/>
          </w:tcPr>
          <w:p w:rsidR="004637C1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Not really a simple UI will do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If you could add new features to tower defence, what would you add?</w:t>
            </w:r>
          </w:p>
        </w:tc>
      </w:tr>
      <w:tr w:rsidR="004637C1" w:rsidTr="004637C1">
        <w:tc>
          <w:tcPr>
            <w:tcW w:w="9242" w:type="dxa"/>
          </w:tcPr>
          <w:p w:rsidR="004637C1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3D Graphics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Would you enjoy having power ups in a Tower Defence game (Explain power up ideas)</w:t>
            </w:r>
          </w:p>
        </w:tc>
      </w:tr>
      <w:tr w:rsidR="004637C1" w:rsidTr="004637C1">
        <w:tc>
          <w:tcPr>
            <w:tcW w:w="9242" w:type="dxa"/>
          </w:tcPr>
          <w:p w:rsidR="008A4A2D" w:rsidRDefault="008A4A2D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Yes it would be good as it adds to the game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Tower defence games don’t tend to allow action during a game, but should this be a must or should we change this rule?</w:t>
            </w:r>
          </w:p>
        </w:tc>
      </w:tr>
      <w:tr w:rsidR="004637C1" w:rsidTr="004637C1">
        <w:tc>
          <w:tcPr>
            <w:tcW w:w="9242" w:type="dxa"/>
          </w:tcPr>
          <w:p w:rsidR="00507323" w:rsidRDefault="008A4A2D" w:rsidP="008A4A2D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Playing during the game would ruin the game </w:t>
            </w:r>
          </w:p>
        </w:tc>
      </w:tr>
    </w:tbl>
    <w:p w:rsidR="000E7CEC" w:rsidRDefault="00463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Interview 1 </w:t>
      </w:r>
      <w:proofErr w:type="gramStart"/>
      <w:r>
        <w:rPr>
          <w:rFonts w:ascii="Arial" w:hAnsi="Arial" w:cs="Arial"/>
          <w:b/>
          <w:sz w:val="28"/>
        </w:rPr>
        <w:t>Questions</w:t>
      </w:r>
      <w:proofErr w:type="gramEnd"/>
      <w:r>
        <w:rPr>
          <w:rFonts w:ascii="Arial" w:hAnsi="Arial" w:cs="Arial"/>
          <w:b/>
          <w:sz w:val="28"/>
        </w:rPr>
        <w:t xml:space="preserve"> – </w:t>
      </w:r>
      <w:r w:rsidR="00A85E7E">
        <w:rPr>
          <w:rFonts w:ascii="Arial" w:hAnsi="Arial" w:cs="Arial"/>
          <w:b/>
          <w:sz w:val="28"/>
        </w:rPr>
        <w:t>Praveen Murugathas</w:t>
      </w:r>
    </w:p>
    <w:p w:rsidR="008A4A2D" w:rsidRPr="004637C1" w:rsidRDefault="008A4A2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Make it non classical</w:t>
      </w:r>
      <w:bookmarkStart w:id="0" w:name="_GoBack"/>
      <w:bookmarkEnd w:id="0"/>
    </w:p>
    <w:sectPr w:rsidR="008A4A2D" w:rsidRPr="004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48C1"/>
    <w:multiLevelType w:val="hybridMultilevel"/>
    <w:tmpl w:val="D6980E76"/>
    <w:lvl w:ilvl="0" w:tplc="A952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1"/>
    <w:rsid w:val="000D051C"/>
    <w:rsid w:val="000E7CEC"/>
    <w:rsid w:val="004637C1"/>
    <w:rsid w:val="004A02AE"/>
    <w:rsid w:val="00507323"/>
    <w:rsid w:val="006B7D8D"/>
    <w:rsid w:val="008A4A2D"/>
    <w:rsid w:val="009428CF"/>
    <w:rsid w:val="00A85E7E"/>
    <w:rsid w:val="00B4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4EF0A5A2</Template>
  <TotalTime>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CHOHANG</cp:lastModifiedBy>
  <cp:revision>4</cp:revision>
  <dcterms:created xsi:type="dcterms:W3CDTF">2017-09-13T10:43:00Z</dcterms:created>
  <dcterms:modified xsi:type="dcterms:W3CDTF">2017-09-26T13:32:00Z</dcterms:modified>
</cp:coreProperties>
</file>