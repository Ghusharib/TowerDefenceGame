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A33" w:rsidRDefault="00C57A33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3A396EFB" wp14:editId="48635A11">
            <wp:simplePos x="0" y="0"/>
            <wp:positionH relativeFrom="column">
              <wp:posOffset>-1265555</wp:posOffset>
            </wp:positionH>
            <wp:positionV relativeFrom="paragraph">
              <wp:posOffset>1312545</wp:posOffset>
            </wp:positionV>
            <wp:extent cx="8232140" cy="5925185"/>
            <wp:effectExtent l="0" t="8573" r="7938" b="7937"/>
            <wp:wrapTight wrapText="bothSides">
              <wp:wrapPolygon edited="0">
                <wp:start x="21622" y="31"/>
                <wp:lineTo x="29" y="31"/>
                <wp:lineTo x="29" y="21559"/>
                <wp:lineTo x="21622" y="21559"/>
                <wp:lineTo x="21622" y="3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7" t="12722" r="31601" b="8284"/>
                    <a:stretch/>
                  </pic:blipFill>
                  <pic:spPr bwMode="auto">
                    <a:xfrm rot="16200000">
                      <a:off x="0" y="0"/>
                      <a:ext cx="8232140" cy="592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57A33" w:rsidRDefault="00C57A33"/>
    <w:p w:rsidR="00C57A33" w:rsidRDefault="00C57A33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AF63B19" wp14:editId="63460F30">
            <wp:simplePos x="0" y="0"/>
            <wp:positionH relativeFrom="column">
              <wp:posOffset>-3400425</wp:posOffset>
            </wp:positionH>
            <wp:positionV relativeFrom="paragraph">
              <wp:posOffset>3410585</wp:posOffset>
            </wp:positionV>
            <wp:extent cx="8467725" cy="1111885"/>
            <wp:effectExtent l="127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7" t="13333" r="31339" b="71925"/>
                    <a:stretch/>
                  </pic:blipFill>
                  <pic:spPr bwMode="auto">
                    <a:xfrm rot="16200000">
                      <a:off x="0" y="0"/>
                      <a:ext cx="8467725" cy="111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57A33" w:rsidRDefault="00C57A33"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19D1C05D" wp14:editId="1ECD7CD0">
            <wp:simplePos x="0" y="0"/>
            <wp:positionH relativeFrom="column">
              <wp:posOffset>-1337310</wp:posOffset>
            </wp:positionH>
            <wp:positionV relativeFrom="paragraph">
              <wp:posOffset>1327785</wp:posOffset>
            </wp:positionV>
            <wp:extent cx="8373110" cy="5923915"/>
            <wp:effectExtent l="5397" t="0" r="0" b="0"/>
            <wp:wrapTight wrapText="bothSides">
              <wp:wrapPolygon edited="0">
                <wp:start x="21586" y="-20"/>
                <wp:lineTo x="61" y="-20"/>
                <wp:lineTo x="61" y="21513"/>
                <wp:lineTo x="21586" y="21513"/>
                <wp:lineTo x="21586" y="-2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4" t="13610" r="31102" b="7692"/>
                    <a:stretch/>
                  </pic:blipFill>
                  <pic:spPr bwMode="auto">
                    <a:xfrm rot="16200000">
                      <a:off x="0" y="0"/>
                      <a:ext cx="8373110" cy="592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CEC" w:rsidRDefault="00C57A33">
      <w:r>
        <w:br w:type="page"/>
      </w:r>
      <w:bookmarkStart w:id="0" w:name="_GoBack"/>
      <w:bookmarkEnd w:id="0"/>
      <w:r>
        <w:rPr>
          <w:noProof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1D778F98" wp14:editId="0ECC6D06">
            <wp:simplePos x="0" y="0"/>
            <wp:positionH relativeFrom="column">
              <wp:posOffset>-2232341</wp:posOffset>
            </wp:positionH>
            <wp:positionV relativeFrom="paragraph">
              <wp:posOffset>2462849</wp:posOffset>
            </wp:positionV>
            <wp:extent cx="8286750" cy="3476625"/>
            <wp:effectExtent l="4762" t="0" r="4763" b="4762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8" t="11539" r="30768" b="41420"/>
                    <a:stretch/>
                  </pic:blipFill>
                  <pic:spPr bwMode="auto">
                    <a:xfrm rot="16200000">
                      <a:off x="0" y="0"/>
                      <a:ext cx="8286750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7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A33"/>
    <w:rsid w:val="000E7CEC"/>
    <w:rsid w:val="00C5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81185182</Template>
  <TotalTime>7</TotalTime>
  <Pages>4</Pages>
  <Words>1</Words>
  <Characters>11</Characters>
  <Application>Microsoft Office Word</Application>
  <DocSecurity>0</DocSecurity>
  <Lines>1</Lines>
  <Paragraphs>1</Paragraphs>
  <ScaleCrop>false</ScaleCrop>
  <Company>RM plc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CHOHANG</dc:creator>
  <cp:lastModifiedBy>CHOHANG</cp:lastModifiedBy>
  <cp:revision>1</cp:revision>
  <dcterms:created xsi:type="dcterms:W3CDTF">2018-03-16T11:21:00Z</dcterms:created>
  <dcterms:modified xsi:type="dcterms:W3CDTF">2018-03-16T11:28:00Z</dcterms:modified>
</cp:coreProperties>
</file>